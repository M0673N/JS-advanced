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382B6F19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</w:t>
      </w:r>
      <w:r w:rsidR="004E20A7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r w:rsidRPr="00126F0F">
        <w:rPr>
          <w:rFonts w:ascii="Consolas" w:hAnsi="Consolas" w:cstheme="minorHAnsi"/>
          <w:b/>
        </w:rPr>
        <w:t>recipeName</w:t>
      </w:r>
      <w:proofErr w:type="spell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r>
        <w:t>inviteGuests</w:t>
      </w:r>
      <w:proofErr w:type="spellEnd"/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</w:t>
      </w:r>
      <w:proofErr w:type="spellStart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r>
        <w:t>show</w:t>
      </w:r>
      <w:r w:rsidR="00145DE9">
        <w:t>Attendance</w:t>
      </w:r>
      <w:proofErr w:type="spellEnd"/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('Ivan',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9EA8" w14:textId="77777777" w:rsidR="007710DA" w:rsidRDefault="007710DA" w:rsidP="004A2906">
      <w:pPr>
        <w:spacing w:before="0" w:after="0" w:line="240" w:lineRule="auto"/>
      </w:pPr>
      <w:r>
        <w:separator/>
      </w:r>
    </w:p>
  </w:endnote>
  <w:endnote w:type="continuationSeparator" w:id="0">
    <w:p w14:paraId="02995574" w14:textId="77777777" w:rsidR="007710DA" w:rsidRDefault="007710D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2F32" w14:textId="77777777" w:rsidR="007710DA" w:rsidRDefault="007710D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5453EAB" w14:textId="77777777" w:rsidR="007710DA" w:rsidRDefault="007710D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20A7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710DA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M0673N</cp:lastModifiedBy>
  <cp:revision>4</cp:revision>
  <dcterms:created xsi:type="dcterms:W3CDTF">2019-12-09T21:17:00Z</dcterms:created>
  <dcterms:modified xsi:type="dcterms:W3CDTF">2021-10-12T20:18:00Z</dcterms:modified>
</cp:coreProperties>
</file>